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1AFC01" w14:textId="77777777" w:rsidR="00756E07" w:rsidRPr="008848D6" w:rsidRDefault="0084586C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6A7E">
                <w:rPr>
                  <w:lang w:val="en-IN"/>
                </w:rPr>
                <w:t>[Company]-[Project]</w:t>
              </w:r>
            </w:sdtContent>
          </w:sdt>
        </w:p>
        <w:p w14:paraId="2F4275BA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FB4AF21" wp14:editId="51AF8F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710E97A" wp14:editId="3ED9C6C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3ABE237" wp14:editId="34121F9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539663" wp14:editId="3FBD315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23AB1F5D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76DEEE80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61709BC9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38154E74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46F8937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5EFCAFC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3B4B14BE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A6785C7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0840B7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4B7DA5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7C3F67A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7799F7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7FE7212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0EF79E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E23AD3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9B9EAB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C6DEAAA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FD0251E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140D9C2" w14:textId="1397A70C" w:rsidR="00756E07" w:rsidRPr="008848D6" w:rsidRDefault="008D6BBB" w:rsidP="00C22C69">
          <w:pPr>
            <w:spacing w:line="240" w:lineRule="auto"/>
            <w:rPr>
              <w:rFonts w:asciiTheme="majorHAnsi" w:hAnsiTheme="majorHAnsi"/>
            </w:rPr>
          </w:pPr>
          <w:r>
            <w:rPr>
              <w:noProof/>
            </w:rPr>
            <w:drawing>
              <wp:inline distT="0" distB="0" distL="0" distR="0" wp14:anchorId="39B65C76" wp14:editId="2405E75F">
                <wp:extent cx="1231265" cy="100965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26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FEEC762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3663E7A0" w14:textId="77777777" w:rsidR="00756E07" w:rsidRPr="008848D6" w:rsidRDefault="001D6A7E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&lt;Author Name&gt;</w:t>
              </w:r>
            </w:p>
          </w:sdtContent>
        </w:sdt>
      </w:sdtContent>
    </w:sdt>
    <w:p w14:paraId="31B9A3B1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39C98A7A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3511E49E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D2479C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15C4875B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7C5D0A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00A01BA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AF12624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05130A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6DFD44DF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97E3C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C84E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3B291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628EF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77E3CAC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80D0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7D213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326A0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AE8E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8048330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A9070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3FF7D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D4058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A3308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2CB25AC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994A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82700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3D19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08E879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4966787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12EC6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C1BFF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AFD12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B89E9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7B28A913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61EB26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151FAD26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B4237E9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3667CCD2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="00007CEA" w:rsidRPr="006F1F08">
              <w:rPr>
                <w:rStyle w:val="Hyperlink"/>
                <w:noProof/>
              </w:rPr>
              <w:t>1.1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Objective and scope of document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_Toc421883714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472972C6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="00007CEA" w:rsidRPr="006F1F08">
              <w:rPr>
                <w:rStyle w:val="Hyperlink"/>
                <w:noProof/>
              </w:rPr>
              <w:t>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Requirements at a Glance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_Toc421883715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5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C24F1A5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="00007CEA" w:rsidRPr="006F1F08">
              <w:rPr>
                <w:rStyle w:val="Hyperlink"/>
                <w:noProof/>
              </w:rPr>
              <w:t>3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Available tools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_Toc421883716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0570701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="00007CEA" w:rsidRPr="006F1F08">
              <w:rPr>
                <w:rStyle w:val="Hyperlink"/>
                <w:noProof/>
              </w:rPr>
              <w:t>3.1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&lt;Tool 1&gt;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_Toc421883717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35B496D1" w14:textId="77777777" w:rsidR="00007CEA" w:rsidRDefault="008458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="00007CEA" w:rsidRPr="006F1F08">
              <w:rPr>
                <w:rStyle w:val="Hyperlink"/>
                <w:noProof/>
              </w:rPr>
              <w:t>3.1.1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&lt;Features&gt;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_Toc421883718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C0AA784" w14:textId="77777777" w:rsidR="00007CEA" w:rsidRDefault="008458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="00007CEA" w:rsidRPr="006F1F08">
              <w:rPr>
                <w:rStyle w:val="Hyperlink"/>
                <w:noProof/>
              </w:rPr>
              <w:t>3.1.2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&lt;Pricing&gt;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_Toc421883719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FC959C1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="00007CEA" w:rsidRPr="006F1F08">
              <w:rPr>
                <w:rStyle w:val="Hyperlink"/>
                <w:noProof/>
              </w:rPr>
              <w:t>3.2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&lt;Tool 2&gt;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_Toc421883720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A85230C" w14:textId="77777777" w:rsidR="00007CEA" w:rsidRDefault="008458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="00007CEA" w:rsidRPr="006F1F08">
              <w:rPr>
                <w:rStyle w:val="Hyperlink"/>
                <w:noProof/>
              </w:rPr>
              <w:t>3.2.1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&lt;Features&gt;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_Toc421883721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009E466D" w14:textId="77777777" w:rsidR="00007CEA" w:rsidRDefault="008458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="00007CEA" w:rsidRPr="006F1F08">
              <w:rPr>
                <w:rStyle w:val="Hyperlink"/>
                <w:noProof/>
              </w:rPr>
              <w:t>3.2.2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&lt;Pricing&gt;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_Toc421883722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3006683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="00007CEA" w:rsidRPr="006F1F08">
              <w:rPr>
                <w:rStyle w:val="Hyperlink"/>
                <w:noProof/>
              </w:rPr>
              <w:t>4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Comparison Analysis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169A228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="00007CEA" w:rsidRPr="006F1F08">
              <w:rPr>
                <w:rStyle w:val="Hyperlink"/>
                <w:noProof/>
              </w:rPr>
              <w:t>4.1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Point Matrix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_Toc421883724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C7EB36B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="00007CEA" w:rsidRPr="006F1F08">
              <w:rPr>
                <w:rStyle w:val="Hyperlink"/>
                <w:noProof/>
              </w:rPr>
              <w:t>4.2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&lt;Comparison 1&gt;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_Toc421883725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03B5F661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="00007CEA" w:rsidRPr="006F1F08">
              <w:rPr>
                <w:rStyle w:val="Hyperlink"/>
                <w:noProof/>
              </w:rPr>
              <w:t>4.3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&lt;Comparison 2&gt;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_Toc421883726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76B986EE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="00007CEA" w:rsidRPr="006F1F08">
              <w:rPr>
                <w:rStyle w:val="Hyperlink"/>
                <w:noProof/>
              </w:rPr>
              <w:t>5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Recommendation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_Toc421883727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8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467A524B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="00007CEA" w:rsidRPr="006F1F08">
              <w:rPr>
                <w:rStyle w:val="Hyperlink"/>
                <w:noProof/>
              </w:rPr>
              <w:t>6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Assumptions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_Toc421883728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9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DB3EE92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="00007CEA" w:rsidRPr="006F1F08">
              <w:rPr>
                <w:rStyle w:val="Hyperlink"/>
                <w:noProof/>
              </w:rPr>
              <w:t>7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Risks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_Toc421883729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10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AD44362" w14:textId="77777777" w:rsidR="00007CEA" w:rsidRDefault="0084586C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="00007CEA" w:rsidRPr="006F1F08">
              <w:rPr>
                <w:rStyle w:val="Hyperlink"/>
                <w:noProof/>
              </w:rPr>
              <w:t>8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Appendix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_Toc421883730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11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C29F978" w14:textId="77777777" w:rsidR="00007CEA" w:rsidRDefault="008458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="00007CEA" w:rsidRPr="006F1F08">
              <w:rPr>
                <w:rStyle w:val="Hyperlink"/>
                <w:noProof/>
              </w:rPr>
              <w:t>8.1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References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_Toc421883731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11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1543588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66965A13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310A8988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4AFF31" w14:textId="77777777" w:rsidR="00D6531A" w:rsidRPr="00D6531A" w:rsidRDefault="00007CEA" w:rsidP="00D6531A">
      <w:r>
        <w:rPr>
          <w:noProof/>
        </w:rPr>
        <w:t>&lt;Brief introduction about this document&gt;</w:t>
      </w:r>
    </w:p>
    <w:p w14:paraId="642D045E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2E0D76DF" w14:textId="77777777" w:rsidR="00D6531A" w:rsidRDefault="00007CEA" w:rsidP="00D6531A">
      <w:r>
        <w:rPr>
          <w:noProof/>
        </w:rPr>
        <w:t>&lt;Scope and objective&gt;</w:t>
      </w:r>
    </w:p>
    <w:p w14:paraId="559611FE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3D13F6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3733CAA4" w14:textId="77777777" w:rsidR="00D6531A" w:rsidRPr="00007CEA" w:rsidRDefault="00007CEA">
      <w:r>
        <w:rPr>
          <w:noProof/>
        </w:rPr>
        <w:t>&lt;Requirements summary&gt;</w:t>
      </w:r>
      <w:r w:rsidR="00D6531A">
        <w:br w:type="page"/>
      </w:r>
    </w:p>
    <w:p w14:paraId="58F1BC3C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4CCF2EA6" w14:textId="77777777" w:rsidR="00D6531A" w:rsidRPr="00D6531A" w:rsidRDefault="00007CEA" w:rsidP="00D6531A">
      <w:r>
        <w:rPr>
          <w:noProof/>
        </w:rPr>
        <w:t>&lt;List of tools&gt;</w:t>
      </w:r>
    </w:p>
    <w:p w14:paraId="433D82E0" w14:textId="77777777" w:rsidR="00D6531A" w:rsidRPr="00D6531A" w:rsidRDefault="00D6531A" w:rsidP="00D6531A"/>
    <w:p w14:paraId="29D2ACC9" w14:textId="77777777" w:rsidR="00DA4E1F" w:rsidRDefault="00D6531A" w:rsidP="00DA4E1F">
      <w:pPr>
        <w:pStyle w:val="Heading2"/>
      </w:pPr>
      <w:bookmarkStart w:id="4" w:name="_Toc421883717"/>
      <w:r>
        <w:t>&lt;Tool 1&gt;</w:t>
      </w:r>
      <w:bookmarkEnd w:id="4"/>
    </w:p>
    <w:p w14:paraId="123B5398" w14:textId="77777777" w:rsidR="00007CEA" w:rsidRPr="00D6531A" w:rsidRDefault="00007CEA" w:rsidP="00D6531A">
      <w:pPr>
        <w:rPr>
          <w:noProof/>
        </w:rPr>
      </w:pPr>
      <w:r>
        <w:rPr>
          <w:noProof/>
        </w:rPr>
        <w:t>&lt;Tool Description&gt;</w:t>
      </w:r>
    </w:p>
    <w:p w14:paraId="0902A705" w14:textId="77777777" w:rsidR="00D6531A" w:rsidRDefault="00D6531A" w:rsidP="00D6531A">
      <w:pPr>
        <w:pStyle w:val="Heading3"/>
      </w:pPr>
      <w:bookmarkStart w:id="5" w:name="_Toc421883718"/>
      <w:r>
        <w:t>&lt;Features&gt;</w:t>
      </w:r>
      <w:bookmarkEnd w:id="5"/>
    </w:p>
    <w:p w14:paraId="45CE1227" w14:textId="77777777" w:rsidR="00D6531A" w:rsidRPr="00D6531A" w:rsidRDefault="00D6531A" w:rsidP="00D6531A">
      <w:pPr>
        <w:pStyle w:val="Heading3"/>
      </w:pPr>
      <w:bookmarkStart w:id="6" w:name="_Toc421883719"/>
      <w:r>
        <w:t>&lt;Pricing&gt;</w:t>
      </w:r>
      <w:bookmarkEnd w:id="6"/>
    </w:p>
    <w:p w14:paraId="0D9B49DF" w14:textId="77777777" w:rsidR="00D6531A" w:rsidRDefault="00D6531A" w:rsidP="00D6531A">
      <w:pPr>
        <w:pStyle w:val="Heading2"/>
      </w:pPr>
      <w:bookmarkStart w:id="7" w:name="_Toc421883720"/>
      <w:r>
        <w:t>&lt;Tool 2&gt;</w:t>
      </w:r>
      <w:bookmarkEnd w:id="7"/>
    </w:p>
    <w:p w14:paraId="196DB27A" w14:textId="77777777" w:rsidR="00D6531A" w:rsidRPr="00D6531A" w:rsidRDefault="00D6531A" w:rsidP="00D6531A">
      <w:pPr>
        <w:pStyle w:val="Heading3"/>
      </w:pPr>
      <w:bookmarkStart w:id="8" w:name="_Toc421883721"/>
      <w:r>
        <w:t>&lt;Features&gt;</w:t>
      </w:r>
      <w:bookmarkEnd w:id="8"/>
    </w:p>
    <w:p w14:paraId="2064AA38" w14:textId="77777777" w:rsidR="00D6531A" w:rsidRPr="00007CEA" w:rsidRDefault="00D6531A" w:rsidP="00007CEA">
      <w:pPr>
        <w:pStyle w:val="Heading3"/>
      </w:pPr>
      <w:bookmarkStart w:id="9" w:name="_Toc421883722"/>
      <w:r>
        <w:t>&lt;Pricing&gt;</w:t>
      </w:r>
      <w:bookmarkEnd w:id="9"/>
      <w:r>
        <w:br w:type="page"/>
      </w:r>
    </w:p>
    <w:p w14:paraId="50E2ED26" w14:textId="77777777" w:rsidR="00DA4E1F" w:rsidRDefault="00D6531A" w:rsidP="00DA4E1F">
      <w:pPr>
        <w:pStyle w:val="Heading1"/>
      </w:pPr>
      <w:bookmarkStart w:id="10" w:name="_Toc421883723"/>
      <w:r>
        <w:lastRenderedPageBreak/>
        <w:t>Comparison Analysis</w:t>
      </w:r>
      <w:bookmarkEnd w:id="10"/>
    </w:p>
    <w:p w14:paraId="2CB0BD99" w14:textId="77777777" w:rsidR="00D6531A" w:rsidRDefault="00007CEA" w:rsidP="00D6531A">
      <w:pPr>
        <w:rPr>
          <w:noProof/>
        </w:rPr>
      </w:pPr>
      <w:r>
        <w:rPr>
          <w:noProof/>
        </w:rPr>
        <w:t>&lt;Comparison brief&gt;</w:t>
      </w:r>
    </w:p>
    <w:p w14:paraId="1366548D" w14:textId="77777777" w:rsidR="00654DD5" w:rsidRDefault="00654DD5" w:rsidP="00654DD5">
      <w:pPr>
        <w:pStyle w:val="Heading2"/>
      </w:pPr>
      <w:bookmarkStart w:id="11" w:name="_Toc421883724"/>
      <w:r>
        <w:t>Point Matrix</w:t>
      </w:r>
      <w:bookmarkEnd w:id="11"/>
    </w:p>
    <w:p w14:paraId="57C66104" w14:textId="77777777" w:rsidR="00654DD5" w:rsidRDefault="00007CEA" w:rsidP="00654DD5">
      <w:pPr>
        <w:rPr>
          <w:noProof/>
        </w:rPr>
      </w:pPr>
      <w:r>
        <w:rPr>
          <w:noProof/>
        </w:rPr>
        <w:t>&lt;point assignment as per features&gt;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6FF8959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4AE57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2D214248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D47329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01FCB" w14:textId="77777777" w:rsidR="00654DD5" w:rsidRDefault="00654DD5" w:rsidP="00D6531A"/>
        </w:tc>
        <w:tc>
          <w:tcPr>
            <w:tcW w:w="4508" w:type="dxa"/>
          </w:tcPr>
          <w:p w14:paraId="6A20897B" w14:textId="77777777" w:rsidR="00654DD5" w:rsidRDefault="00654DD5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DD5" w14:paraId="19252376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6D7F56" w14:textId="77777777" w:rsidR="00654DD5" w:rsidRDefault="00654DD5" w:rsidP="00D6531A"/>
        </w:tc>
        <w:tc>
          <w:tcPr>
            <w:tcW w:w="4508" w:type="dxa"/>
          </w:tcPr>
          <w:p w14:paraId="16BAD90A" w14:textId="77777777" w:rsidR="00654DD5" w:rsidRDefault="00654DD5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DD5" w14:paraId="751E9E27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E1CA4" w14:textId="77777777" w:rsidR="00654DD5" w:rsidRDefault="00654DD5" w:rsidP="00D6531A"/>
        </w:tc>
        <w:tc>
          <w:tcPr>
            <w:tcW w:w="4508" w:type="dxa"/>
          </w:tcPr>
          <w:p w14:paraId="3E2D90F3" w14:textId="77777777" w:rsidR="00654DD5" w:rsidRDefault="00654DD5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DD5" w14:paraId="3A298B5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6433E" w14:textId="77777777" w:rsidR="00654DD5" w:rsidRDefault="00654DD5" w:rsidP="00D6531A"/>
        </w:tc>
        <w:tc>
          <w:tcPr>
            <w:tcW w:w="4508" w:type="dxa"/>
          </w:tcPr>
          <w:p w14:paraId="2F6E6BC7" w14:textId="77777777" w:rsidR="00654DD5" w:rsidRDefault="00654DD5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D408A2" w14:textId="77777777" w:rsidR="00654DD5" w:rsidRPr="00D6531A" w:rsidRDefault="00654DD5" w:rsidP="00D6531A"/>
    <w:p w14:paraId="6F5C223D" w14:textId="77777777" w:rsidR="00DA4E1F" w:rsidRDefault="00D6531A" w:rsidP="00DA4E1F">
      <w:pPr>
        <w:pStyle w:val="Heading2"/>
      </w:pPr>
      <w:bookmarkStart w:id="12" w:name="_Toc421883725"/>
      <w:r>
        <w:t>&lt;Comparison 1&gt;</w:t>
      </w:r>
      <w:bookmarkEnd w:id="12"/>
    </w:p>
    <w:p w14:paraId="3C9A73DF" w14:textId="77777777" w:rsidR="00D6531A" w:rsidRDefault="00007CEA" w:rsidP="00D6531A">
      <w:pPr>
        <w:rPr>
          <w:noProof/>
        </w:rPr>
      </w:pPr>
      <w:r>
        <w:rPr>
          <w:noProof/>
        </w:rPr>
        <w:t>&lt;comparison table&gt;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8C36C2A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5C19A4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44506412" w14:textId="77777777" w:rsidR="00D6531A" w:rsidRDefault="001D6A7E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1&gt;</w:t>
            </w:r>
          </w:p>
        </w:tc>
        <w:tc>
          <w:tcPr>
            <w:tcW w:w="3006" w:type="dxa"/>
          </w:tcPr>
          <w:p w14:paraId="5B1BE8EB" w14:textId="77777777" w:rsidR="00D6531A" w:rsidRDefault="001D6A7E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2&gt;</w:t>
            </w:r>
          </w:p>
        </w:tc>
      </w:tr>
      <w:tr w:rsidR="00D6531A" w14:paraId="0F69B625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197D91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3005" w:type="dxa"/>
          </w:tcPr>
          <w:p w14:paraId="58F31C9C" w14:textId="77777777"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14:paraId="019D6CF5" w14:textId="77777777"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D6531A" w14:paraId="54F79884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7D5353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3005" w:type="dxa"/>
          </w:tcPr>
          <w:p w14:paraId="13F2911A" w14:textId="77777777"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3006" w:type="dxa"/>
          </w:tcPr>
          <w:p w14:paraId="5BB54A7E" w14:textId="77777777"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D6531A" w14:paraId="164CF1C9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A2EA80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3005" w:type="dxa"/>
          </w:tcPr>
          <w:p w14:paraId="3A0B1594" w14:textId="77777777"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14:paraId="5647A9E1" w14:textId="77777777"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</w:tbl>
    <w:p w14:paraId="20E465B7" w14:textId="77777777" w:rsidR="00D6531A" w:rsidRDefault="00D6531A" w:rsidP="00D6531A">
      <w:pPr>
        <w:rPr>
          <w:noProof/>
        </w:rPr>
      </w:pPr>
    </w:p>
    <w:p w14:paraId="751EF212" w14:textId="77777777" w:rsidR="00DA4E1F" w:rsidRDefault="00D6531A" w:rsidP="00D6531A">
      <w:pPr>
        <w:pStyle w:val="Heading2"/>
      </w:pPr>
      <w:bookmarkStart w:id="13" w:name="_Toc421883726"/>
      <w:r>
        <w:t>&lt;Comparison 2&gt;</w:t>
      </w:r>
      <w:bookmarkEnd w:id="13"/>
    </w:p>
    <w:p w14:paraId="3F399F84" w14:textId="77777777" w:rsidR="00007CEA" w:rsidRDefault="00007CEA" w:rsidP="00007CEA">
      <w:pPr>
        <w:rPr>
          <w:noProof/>
        </w:rPr>
      </w:pPr>
      <w:r>
        <w:rPr>
          <w:noProof/>
        </w:rPr>
        <w:t>&lt;comparison table&gt;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A7E" w14:paraId="286CD878" w14:textId="77777777" w:rsidTr="0040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A951EA" w14:textId="77777777" w:rsidR="001D6A7E" w:rsidRDefault="001D6A7E" w:rsidP="00406C5F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1AB83203" w14:textId="77777777" w:rsidR="001D6A7E" w:rsidRDefault="001D6A7E" w:rsidP="0040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1&gt;</w:t>
            </w:r>
          </w:p>
        </w:tc>
        <w:tc>
          <w:tcPr>
            <w:tcW w:w="3006" w:type="dxa"/>
          </w:tcPr>
          <w:p w14:paraId="276352D1" w14:textId="77777777" w:rsidR="001D6A7E" w:rsidRDefault="001D6A7E" w:rsidP="00406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2&gt;</w:t>
            </w:r>
          </w:p>
        </w:tc>
      </w:tr>
      <w:tr w:rsidR="001D6A7E" w14:paraId="53079E2D" w14:textId="77777777" w:rsidTr="0040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B94470" w14:textId="77777777" w:rsidR="001D6A7E" w:rsidRDefault="001D6A7E" w:rsidP="00406C5F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3005" w:type="dxa"/>
          </w:tcPr>
          <w:p w14:paraId="48837C84" w14:textId="77777777" w:rsidR="001D6A7E" w:rsidRDefault="001D6A7E" w:rsidP="0040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14:paraId="774CA94B" w14:textId="77777777" w:rsidR="001D6A7E" w:rsidRDefault="001D6A7E" w:rsidP="0040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1D6A7E" w14:paraId="5894DFF5" w14:textId="77777777" w:rsidTr="00406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4C0EF8" w14:textId="77777777" w:rsidR="001D6A7E" w:rsidRDefault="001D6A7E" w:rsidP="00406C5F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3005" w:type="dxa"/>
          </w:tcPr>
          <w:p w14:paraId="0EE72C25" w14:textId="77777777" w:rsidR="001D6A7E" w:rsidRDefault="001D6A7E" w:rsidP="0040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3006" w:type="dxa"/>
          </w:tcPr>
          <w:p w14:paraId="55953812" w14:textId="77777777" w:rsidR="001D6A7E" w:rsidRDefault="001D6A7E" w:rsidP="0040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D6A7E" w14:paraId="2754261F" w14:textId="77777777" w:rsidTr="0040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60968A" w14:textId="77777777" w:rsidR="001D6A7E" w:rsidRDefault="001D6A7E" w:rsidP="00406C5F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3005" w:type="dxa"/>
          </w:tcPr>
          <w:p w14:paraId="2E7C127C" w14:textId="77777777" w:rsidR="001D6A7E" w:rsidRDefault="001D6A7E" w:rsidP="0040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14:paraId="68DDFD87" w14:textId="77777777" w:rsidR="001D6A7E" w:rsidRDefault="001D6A7E" w:rsidP="0040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</w:tbl>
    <w:p w14:paraId="62473353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088DC9B" w14:textId="77777777" w:rsidR="00DA4E1F" w:rsidRDefault="00D6531A" w:rsidP="00DA4E1F">
      <w:pPr>
        <w:pStyle w:val="Heading1"/>
      </w:pPr>
      <w:bookmarkStart w:id="14" w:name="_Toc421883727"/>
      <w:r>
        <w:lastRenderedPageBreak/>
        <w:t>Recommendation</w:t>
      </w:r>
      <w:bookmarkEnd w:id="14"/>
    </w:p>
    <w:p w14:paraId="7D83FDE5" w14:textId="77777777" w:rsidR="00D6531A" w:rsidRPr="00D6531A" w:rsidRDefault="00007CEA" w:rsidP="00D6531A">
      <w:r>
        <w:rPr>
          <w:noProof/>
        </w:rPr>
        <w:t>&lt;Your recommendation&gt;</w:t>
      </w:r>
    </w:p>
    <w:p w14:paraId="4BB0475B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4AE4FFD" w14:textId="77777777" w:rsidR="00DA4E1F" w:rsidRDefault="00DA4E1F" w:rsidP="00DA4E1F">
      <w:pPr>
        <w:pStyle w:val="Heading1"/>
      </w:pPr>
      <w:bookmarkStart w:id="15" w:name="_Toc421883728"/>
      <w:r>
        <w:lastRenderedPageBreak/>
        <w:t>Assumptions</w:t>
      </w:r>
      <w:bookmarkEnd w:id="15"/>
    </w:p>
    <w:p w14:paraId="6E3F8642" w14:textId="77777777" w:rsidR="00D6531A" w:rsidRDefault="00007CEA" w:rsidP="00D6531A">
      <w:pPr>
        <w:rPr>
          <w:noProof/>
        </w:rPr>
      </w:pPr>
      <w:r>
        <w:rPr>
          <w:noProof/>
        </w:rPr>
        <w:t>&lt;Assumption made during this analysis&gt;</w:t>
      </w:r>
    </w:p>
    <w:p w14:paraId="160E7AA7" w14:textId="77777777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</w:p>
    <w:p w14:paraId="44842911" w14:textId="77777777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1D284732" w14:textId="77777777" w:rsidR="00007CE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2D4010B9" w14:textId="77777777" w:rsidR="00007CEA" w:rsidRP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0DCE4E98" w14:textId="77777777" w:rsidR="00D6531A" w:rsidRPr="00D6531A" w:rsidRDefault="00D6531A" w:rsidP="00D6531A"/>
    <w:p w14:paraId="3EA9D856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DD4126" w14:textId="77777777" w:rsidR="00DA4E1F" w:rsidRDefault="00D6531A" w:rsidP="00D6531A">
      <w:pPr>
        <w:pStyle w:val="Heading1"/>
      </w:pPr>
      <w:bookmarkStart w:id="16" w:name="_Toc421883729"/>
      <w:r>
        <w:lastRenderedPageBreak/>
        <w:t>Risks</w:t>
      </w:r>
      <w:bookmarkEnd w:id="16"/>
    </w:p>
    <w:p w14:paraId="0719037C" w14:textId="77777777" w:rsidR="00D6531A" w:rsidRPr="00D6531A" w:rsidRDefault="00007CEA" w:rsidP="00D6531A">
      <w:r>
        <w:rPr>
          <w:noProof/>
        </w:rPr>
        <w:t>&lt;Detail out any risks involved&gt;</w:t>
      </w:r>
    </w:p>
    <w:p w14:paraId="65A753C2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451DA7" w14:textId="77777777" w:rsidR="00DA4E1F" w:rsidRDefault="00DA4E1F" w:rsidP="00DA4E1F">
      <w:pPr>
        <w:pStyle w:val="Heading1"/>
      </w:pPr>
      <w:bookmarkStart w:id="17" w:name="_Toc421883730"/>
      <w:r>
        <w:lastRenderedPageBreak/>
        <w:t>Appendix</w:t>
      </w:r>
      <w:bookmarkEnd w:id="17"/>
    </w:p>
    <w:p w14:paraId="798F8A3F" w14:textId="77777777" w:rsidR="00D6531A" w:rsidRDefault="00D6531A" w:rsidP="00D6531A">
      <w:pPr>
        <w:pStyle w:val="Heading2"/>
      </w:pPr>
      <w:bookmarkStart w:id="18" w:name="_Toc421883731"/>
      <w:r>
        <w:t>References</w:t>
      </w:r>
      <w:bookmarkEnd w:id="18"/>
    </w:p>
    <w:p w14:paraId="12B79963" w14:textId="77777777" w:rsidR="00D6531A" w:rsidRDefault="00007CEA" w:rsidP="00D6531A">
      <w:pPr>
        <w:rPr>
          <w:noProof/>
        </w:rPr>
      </w:pPr>
      <w:r>
        <w:rPr>
          <w:noProof/>
        </w:rPr>
        <w:t>&lt;Any reference&gt;</w:t>
      </w:r>
    </w:p>
    <w:p w14:paraId="2884203E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6FD5A39E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71F2CDF8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0AD4A0C1" w14:textId="77777777" w:rsidR="00007CEA" w:rsidRPr="00D6531A" w:rsidRDefault="00007CEA" w:rsidP="00007CEA">
      <w:pPr>
        <w:pStyle w:val="ListParagraph"/>
        <w:numPr>
          <w:ilvl w:val="0"/>
          <w:numId w:val="39"/>
        </w:numPr>
      </w:pPr>
    </w:p>
    <w:p w14:paraId="1A27B0C1" w14:textId="77777777" w:rsidR="00D6531A" w:rsidRPr="00D6531A" w:rsidRDefault="00D6531A" w:rsidP="00D6531A"/>
    <w:sectPr w:rsidR="00D6531A" w:rsidRPr="00D653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906E8" w14:textId="77777777" w:rsidR="0084586C" w:rsidRDefault="0084586C" w:rsidP="002938CA">
      <w:pPr>
        <w:spacing w:after="0" w:line="240" w:lineRule="auto"/>
      </w:pPr>
      <w:r>
        <w:separator/>
      </w:r>
    </w:p>
  </w:endnote>
  <w:endnote w:type="continuationSeparator" w:id="0">
    <w:p w14:paraId="7153FCB0" w14:textId="77777777" w:rsidR="0084586C" w:rsidRDefault="0084586C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">
    <w:altName w:val="Futu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37F59" w14:textId="77777777" w:rsidR="008D6BBB" w:rsidRDefault="008D6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43642" w14:textId="7B36B976" w:rsidR="00395B23" w:rsidRDefault="008D6BBB" w:rsidP="00756E07">
    <w:pPr>
      <w:pStyle w:val="Footer"/>
    </w:pPr>
    <w:r>
      <w:rPr>
        <w:noProof/>
      </w:rPr>
      <w:drawing>
        <wp:inline distT="0" distB="0" distL="0" distR="0" wp14:anchorId="7D75D2AF" wp14:editId="2C20764A">
          <wp:extent cx="1231265" cy="100965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5B23">
      <w:rPr>
        <w:rFonts w:asciiTheme="majorHAnsi" w:hAnsiTheme="majorHAnsi" w:cstheme="majorHAnsi"/>
      </w:rPr>
      <w:ptab w:relativeTo="margin" w:alignment="right" w:leader="none"/>
    </w:r>
    <w:r w:rsidR="00395B23">
      <w:rPr>
        <w:rFonts w:asciiTheme="majorHAnsi" w:hAnsiTheme="majorHAnsi" w:cstheme="majorHAnsi"/>
      </w:rPr>
      <w:t xml:space="preserve">Page </w:t>
    </w:r>
    <w:r w:rsidR="00395B23">
      <w:rPr>
        <w:rFonts w:asciiTheme="minorHAnsi" w:hAnsiTheme="minorHAnsi"/>
      </w:rPr>
      <w:fldChar w:fldCharType="begin"/>
    </w:r>
    <w:r w:rsidR="00395B23">
      <w:instrText xml:space="preserve"> PAGE   \* MERGEFORMAT </w:instrText>
    </w:r>
    <w:r w:rsidR="00395B23"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 w:rsidR="00395B23">
      <w:rPr>
        <w:rFonts w:asciiTheme="majorHAnsi" w:hAnsiTheme="majorHAnsi" w:cstheme="majorHAnsi"/>
        <w:noProof/>
      </w:rPr>
      <w:fldChar w:fldCharType="end"/>
    </w:r>
    <w:r w:rsidR="00395B23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73BA63DB" wp14:editId="5095BA0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 w:rsidR="00395B2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D6C24" wp14:editId="6CFA6842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7E9B3E" wp14:editId="5D168FA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0BB27D03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F9FE3" w14:textId="77777777" w:rsidR="008D6BBB" w:rsidRDefault="008D6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3D741" w14:textId="77777777" w:rsidR="0084586C" w:rsidRDefault="0084586C" w:rsidP="002938CA">
      <w:pPr>
        <w:spacing w:after="0" w:line="240" w:lineRule="auto"/>
      </w:pPr>
      <w:r>
        <w:separator/>
      </w:r>
    </w:p>
  </w:footnote>
  <w:footnote w:type="continuationSeparator" w:id="0">
    <w:p w14:paraId="6256BFCF" w14:textId="77777777" w:rsidR="0084586C" w:rsidRDefault="0084586C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5A6F8" w14:textId="77777777" w:rsidR="008D6BBB" w:rsidRDefault="008D6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1BCC6" w14:textId="77777777" w:rsidR="00395B23" w:rsidRPr="00CB769B" w:rsidRDefault="0084586C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6A7E">
          <w:rPr>
            <w:rFonts w:asciiTheme="majorHAnsi" w:hAnsiTheme="majorHAnsi"/>
            <w:lang w:val="en-IN"/>
          </w:rPr>
          <w:t>[Company]-[Project]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42EC49" wp14:editId="696FAC3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2DE7C8" wp14:editId="0821D9E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B0F1F2" wp14:editId="403E9CE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0053C0D7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A23F" w14:textId="77777777" w:rsidR="008D6BBB" w:rsidRDefault="008D6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3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0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1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6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19"/>
  </w:num>
  <w:num w:numId="7">
    <w:abstractNumId w:val="24"/>
  </w:num>
  <w:num w:numId="8">
    <w:abstractNumId w:val="15"/>
  </w:num>
  <w:num w:numId="9">
    <w:abstractNumId w:val="2"/>
  </w:num>
  <w:num w:numId="10">
    <w:abstractNumId w:val="20"/>
  </w:num>
  <w:num w:numId="11">
    <w:abstractNumId w:val="4"/>
  </w:num>
  <w:num w:numId="12">
    <w:abstractNumId w:val="1"/>
  </w:num>
  <w:num w:numId="13">
    <w:abstractNumId w:val="16"/>
  </w:num>
  <w:num w:numId="14">
    <w:abstractNumId w:val="14"/>
  </w:num>
  <w:num w:numId="15">
    <w:abstractNumId w:val="5"/>
  </w:num>
  <w:num w:numId="16">
    <w:abstractNumId w:val="7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5"/>
  </w:num>
  <w:num w:numId="22">
    <w:abstractNumId w:val="10"/>
  </w:num>
  <w:num w:numId="23">
    <w:abstractNumId w:val="18"/>
  </w:num>
  <w:num w:numId="24">
    <w:abstractNumId w:val="11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7"/>
  </w:num>
  <w:num w:numId="31">
    <w:abstractNumId w:val="12"/>
  </w:num>
  <w:num w:numId="32">
    <w:abstractNumId w:val="7"/>
  </w:num>
  <w:num w:numId="33">
    <w:abstractNumId w:val="22"/>
  </w:num>
  <w:num w:numId="34">
    <w:abstractNumId w:val="8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0"/>
  </w:num>
  <w:num w:numId="38">
    <w:abstractNumId w:val="21"/>
  </w:num>
  <w:num w:numId="39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MDA3sLQ0NjYwNDJT0lEKTi0uzszPAykwrAUAAp538ywAAAA="/>
  </w:docVars>
  <w:rsids>
    <w:rsidRoot w:val="00D6531A"/>
    <w:rsid w:val="00006E71"/>
    <w:rsid w:val="00007CEA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503FF"/>
    <w:rsid w:val="001603EA"/>
    <w:rsid w:val="001731B1"/>
    <w:rsid w:val="00174CE5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5262"/>
    <w:rsid w:val="00226DDE"/>
    <w:rsid w:val="00227022"/>
    <w:rsid w:val="002375AB"/>
    <w:rsid w:val="002408CD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4981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3247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496F"/>
    <w:rsid w:val="006C5684"/>
    <w:rsid w:val="006D47BF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6D60"/>
    <w:rsid w:val="007968B1"/>
    <w:rsid w:val="007969AC"/>
    <w:rsid w:val="007A30B6"/>
    <w:rsid w:val="007A6BAF"/>
    <w:rsid w:val="007A6DC9"/>
    <w:rsid w:val="007B74CB"/>
    <w:rsid w:val="00805BC0"/>
    <w:rsid w:val="00813808"/>
    <w:rsid w:val="008144E9"/>
    <w:rsid w:val="008161DC"/>
    <w:rsid w:val="00832D94"/>
    <w:rsid w:val="0084586C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D6BBB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6C24"/>
    <w:rsid w:val="00E2313C"/>
    <w:rsid w:val="00E32869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C2491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0</TotalTime>
  <Pages>11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[Company]-[Project]</vt:lpstr>
    </vt:vector>
  </TitlesOfParts>
  <Company>Nagarro Software Pvt. Ltd.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[Company]-[Project]</dc:title>
  <dc:subject>DAR Document</dc:subject>
  <dc:creator>&lt;Author Name&gt;</dc:creator>
  <cp:lastModifiedBy>Deepti</cp:lastModifiedBy>
  <cp:revision>2</cp:revision>
  <cp:lastPrinted>2014-05-22T16:26:00Z</cp:lastPrinted>
  <dcterms:created xsi:type="dcterms:W3CDTF">2018-03-21T10:29:00Z</dcterms:created>
  <dcterms:modified xsi:type="dcterms:W3CDTF">2020-12-23T07:05:00Z</dcterms:modified>
</cp:coreProperties>
</file>